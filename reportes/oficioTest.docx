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4FB" w:rsidRPr="00FF74FB" w:rsidRDefault="00FF74FB" w:rsidP="00FF74FB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 w:rsidR="00703B74"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 w:rsidR="00703B74"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:rsidR="00B7378E" w:rsidRPr="00FF74FB" w:rsidRDefault="00FF74FB" w:rsidP="00FF74FB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</w:t>
      </w:r>
      <w:r w:rsidR="007C34ED" w:rsidRPr="00FF74FB">
        <w:rPr>
          <w:rFonts w:ascii="Montserrat" w:hAnsi="Montserrat"/>
          <w:sz w:val="22"/>
          <w:szCs w:val="20"/>
        </w:rPr>
        <w:t xml:space="preserve"> </w:t>
      </w:r>
      <w:r w:rsidR="00476885">
        <w:rPr>
          <w:rFonts w:ascii="Montserrat" w:hAnsi="Montserrat"/>
          <w:sz w:val="22"/>
          <w:szCs w:val="20"/>
        </w:rPr>
        <w:t xml:space="preserve">300/1/262-1/2019</w:t>
      </w:r>
    </w:p>
    <w:p w:rsidR="00B7378E" w:rsidRDefault="00B7378E" w:rsidP="00FF74FB">
      <w:pPr>
        <w:jc w:val="right"/>
        <w:rPr>
          <w:rFonts w:ascii="Montserrat" w:hAnsi="Montserrat"/>
          <w:sz w:val="20"/>
          <w:szCs w:val="20"/>
        </w:rPr>
      </w:pPr>
    </w:p>
    <w:p w:rsidR="00B7378E" w:rsidRDefault="00476885" w:rsidP="00B737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7DE" w:rsidRPr="00AE4579" w:rsidRDefault="00F4205B" w:rsidP="007047DE">
      <w:pPr>
        <w:jc w:val="right"/>
        <w:rPr>
          <w:rFonts w:ascii="Montserrat" w:hAnsi="Montserrat"/>
          <w:b/>
          <w:sz w:val="20"/>
          <w:szCs w:val="20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21 de febrero de 2019</w:t>
      </w:r>
      <w:r w:rsidR="005C4DC4">
        <w:rPr>
          <w:rFonts w:ascii="Montserrat" w:hAnsi="Montserrat"/>
          <w:sz w:val="22"/>
          <w:szCs w:val="22"/>
        </w:rPr>
        <w:t xml:space="preserve">.</w:t>
      </w:r>
    </w:p>
    <w:p w:rsidR="007047DE" w:rsidRDefault="007047DE" w:rsidP="007047DE"/>
    <w:p w:rsidR="007047DE" w:rsidRDefault="007047DE" w:rsidP="007047DE">
      <w:pPr>
        <w:rPr>
          <w:b/>
          <w:sz w:val="28"/>
        </w:rPr>
      </w:pPr>
    </w:p>
    <w:p w:rsidR="00145FCE" w:rsidRPr="00B950FF" w:rsidRDefault="00145FCE" w:rsidP="007047DE">
      <w:pPr>
        <w:rPr>
          <w:b/>
          <w:sz w:val="28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:rsidR="007047DE" w:rsidRPr="00FF74FB" w:rsidRDefault="00703B74" w:rsidP="007047DE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 w:rsidR="005C4DC4">
        <w:rPr>
          <w:rFonts w:ascii="Montserrat" w:hAnsi="Montserrat"/>
          <w:spacing w:val="-6"/>
          <w:szCs w:val="22"/>
        </w:rPr>
        <w:t xml:space="preserve">de 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:rsidR="007047DE" w:rsidRPr="00FF74FB" w:rsidRDefault="007047DE" w:rsidP="007047DE">
      <w:pPr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950E7A" w:rsidRPr="00146398" w:rsidRDefault="00950E7A" w:rsidP="007047DE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 Fracción IV,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  <w:lang w:val="es-MX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 Operación del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="00FF74FB" w:rsidRPr="00703B74">
        <w:rPr>
          <w:rFonts w:ascii="Montserrat" w:hAnsi="Montserrat"/>
          <w:b/>
          <w:spacing w:val="-6"/>
          <w:sz w:val="22"/>
          <w:szCs w:val="22"/>
          <w:lang w:val="es-MX"/>
        </w:rPr>
        <w:t xml:space="preserve">“</w:t>
      </w:r>
      <w:r w:rsidRPr="00703B74">
        <w:rPr>
          <w:rFonts w:ascii="Montserrat" w:hAnsi="Montserrat"/>
          <w:b/>
          <w:spacing w:val="-6"/>
          <w:sz w:val="22"/>
          <w:szCs w:val="22"/>
          <w:lang w:val="es-MX"/>
        </w:rPr>
        <w:t xml:space="preserve">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  <w:lang w:val="es-MX"/>
        </w:rPr>
        <w:t xml:space="preserve"> </w:t>
      </w:r>
      <w:r w:rsidR="006E0D0D">
        <w:rPr>
          <w:rFonts w:ascii="Montserrat" w:hAnsi="Montserrat"/>
          <w:b/>
          <w:spacing w:val="-6"/>
          <w:sz w:val="22"/>
          <w:szCs w:val="22"/>
          <w:lang w:val="es-MX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  <w:lang w:val="es-MX"/>
        </w:rPr>
        <w:t xml:space="preserve">uturo</w:t>
      </w:r>
      <w:r w:rsidR="006E0D0D">
        <w:rPr>
          <w:rFonts w:ascii="Montserrat" w:hAnsi="Montserrat"/>
          <w:b/>
          <w:spacing w:val="-6"/>
          <w:sz w:val="22"/>
          <w:szCs w:val="22"/>
          <w:lang w:val="es-MX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  <w:lang w:val="es-MX"/>
        </w:rPr>
        <w:t xml:space="preserve"> </w:t>
      </w:r>
      <w:r w:rsidR="000426A2">
        <w:rPr>
          <w:rFonts w:ascii="Montserrat" w:hAnsi="Montserrat"/>
          <w:spacing w:val="-6"/>
          <w:sz w:val="22"/>
          <w:szCs w:val="22"/>
          <w:lang w:val="es-MX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  <w:lang w:val="es-MX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Presente</w:t>
      </w:r>
      <w:r w:rsidR="009B57AE">
        <w:rPr>
          <w:rFonts w:ascii="Montserrat" w:hAnsi="Montserrat"/>
          <w:spacing w:val="-6"/>
          <w:sz w:val="22"/>
          <w:szCs w:val="22"/>
          <w:lang w:val="es-MX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6,900</w:t>
      </w:r>
      <w:proofErr w:type="spellStart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C33C42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$24,840,000.00</w:t>
      </w:r>
      <w:proofErr w:type="spellStart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cual</w:t>
      </w:r>
      <w:proofErr w:type="spellEnd"/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  <w:lang w:val="es-MX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Sin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otro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particular,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quedo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Usted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</w:t>
      </w: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145FCE" w:rsidRDefault="00145FC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Pr="005E28B6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s-MX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A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t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e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n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t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a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m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e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n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t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 xml:space="preserve">e</w:t>
      </w: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145FCE" w:rsidRPr="00B950FF" w:rsidRDefault="00145FC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s-MX"/>
        </w:rPr>
      </w:pPr>
      <w:r w:rsidRPr="00B950FF">
        <w:rPr>
          <w:rFonts w:ascii="Montserrat" w:hAnsi="Montserrat"/>
          <w:b/>
          <w:spacing w:val="-6"/>
          <w:szCs w:val="22"/>
          <w:lang w:val="en-US"/>
        </w:rPr>
        <w:t xml:space="preserve">LIC. HORACIO DUARTE OLIVARES </w:t>
      </w:r>
    </w:p>
    <w:p w:rsidR="007047DE" w:rsidRPr="00FF74FB" w:rsidRDefault="007047DE" w:rsidP="007047DE">
      <w:pPr>
        <w:rPr>
          <w:rFonts w:ascii="Montserrat" w:hAnsi="Montserrat"/>
          <w:spacing w:val="-6"/>
          <w:szCs w:val="22"/>
          <w:lang w:val="en-US"/>
        </w:rPr>
      </w:pPr>
      <w:r w:rsidRPr="00FF74FB">
        <w:rPr>
          <w:rFonts w:ascii="Montserrat" w:hAnsi="Montserrat"/>
          <w:spacing w:val="-6"/>
          <w:szCs w:val="22"/>
          <w:lang w:val="es-MX"/>
        </w:rPr>
        <w:t xml:space="preserve">Subsecretario</w:t>
      </w:r>
      <w:r w:rsidRPr="00FF74FB">
        <w:rPr>
          <w:rFonts w:ascii="Montserrat" w:hAnsi="Montserrat"/>
          <w:spacing w:val="-6"/>
          <w:szCs w:val="22"/>
          <w:lang w:val="en-US"/>
        </w:rPr>
        <w:t xml:space="preserve"> del</w:t>
      </w:r>
      <w:r w:rsidRPr="00FF74FB">
        <w:rPr>
          <w:rFonts w:ascii="Montserrat" w:hAnsi="Montserrat"/>
          <w:spacing w:val="-6"/>
          <w:szCs w:val="22"/>
          <w:lang w:val="es-MX"/>
        </w:rPr>
        <w:t xml:space="preserve"> Empleo</w:t>
      </w:r>
      <w:r w:rsidRPr="00FF74FB">
        <w:rPr>
          <w:rFonts w:ascii="Montserrat" w:hAnsi="Montserrat"/>
          <w:spacing w:val="-6"/>
          <w:szCs w:val="22"/>
          <w:lang w:val="en-US"/>
        </w:rPr>
        <w:t xml:space="preserve"> y</w:t>
      </w:r>
      <w:r w:rsidRPr="00FF74FB">
        <w:rPr>
          <w:rFonts w:ascii="Montserrat" w:hAnsi="Montserrat"/>
          <w:spacing w:val="-6"/>
          <w:szCs w:val="22"/>
          <w:lang w:val="es-MX"/>
        </w:rPr>
        <w:t xml:space="preserve"> Productividad Laboral</w:t>
      </w:r>
    </w:p>
    <w:p w:rsidR="007047DE" w:rsidRPr="00FF74FB" w:rsidRDefault="007047D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145FCE" w:rsidRDefault="00145FC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145FCE" w:rsidRPr="00CB4350" w:rsidRDefault="00145FC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Pr="005E28B6" w:rsidRDefault="007047DE" w:rsidP="007047DE">
      <w:pPr>
        <w:rPr>
          <w:rFonts w:ascii="Montserrat" w:hAnsi="Montserrat"/>
          <w:spacing w:val="-6"/>
          <w:sz w:val="22"/>
          <w:szCs w:val="22"/>
          <w:lang w:val="es-MX"/>
        </w:rPr>
      </w:pPr>
    </w:p>
    <w:p w:rsidR="007047DE" w:rsidRPr="00CB4350" w:rsidRDefault="007047DE" w:rsidP="007047DE">
      <w:pPr>
        <w:rPr>
          <w:rFonts w:ascii="Montserrat" w:hAnsi="Montserrat"/>
          <w:spacing w:val="-6"/>
          <w:sz w:val="14"/>
          <w:szCs w:val="18"/>
          <w:lang w:val="en-US"/>
        </w:rPr>
      </w:pPr>
      <w:r w:rsidRPr="005E28B6">
        <w:rPr>
          <w:rFonts w:ascii="Montserrat" w:hAnsi="Montserrat"/>
          <w:spacing w:val="-6"/>
          <w:sz w:val="14"/>
          <w:szCs w:val="18"/>
          <w:lang w:val="es-MX"/>
        </w:rPr>
        <w:t xml:space="preserve">c.c.p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ab/>
        <w:t xml:space="preserve">Mtra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. Luisa Mar</w:t>
      </w:r>
      <w:r w:rsidR="00743F76">
        <w:rPr>
          <w:rFonts w:ascii="Montserrat" w:hAnsi="Montserrat"/>
          <w:spacing w:val="-6"/>
          <w:sz w:val="14"/>
          <w:szCs w:val="18"/>
          <w:lang w:val="en-US"/>
        </w:rPr>
        <w:t xml:space="preserve">í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a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</w:t>
      </w:r>
      <w:r w:rsidR="00145FCE"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Alcalde</w:t>
      </w:r>
      <w:r w:rsidR="00BA767C">
        <w:rPr>
          <w:rFonts w:ascii="Montserrat" w:hAnsi="Montserrat"/>
          <w:spacing w:val="-6"/>
          <w:sz w:val="14"/>
          <w:szCs w:val="18"/>
          <w:lang w:val="es-MX"/>
        </w:rPr>
        <w:t xml:space="preserve"> Lujan</w:t>
      </w:r>
      <w:r w:rsidR="00145FCE"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Secretaria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Trabajo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Previsión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  <w:r w:rsidR="00145FCE"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Social. -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Para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su conocimiento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</w:p>
    <w:p w:rsidR="00F90264" w:rsidRDefault="007047DE" w:rsidP="007047DE">
      <w:pPr>
        <w:ind w:left="708"/>
        <w:rPr>
          <w:rFonts w:ascii="Montserrat" w:hAnsi="Montserrat"/>
          <w:spacing w:val="-6"/>
          <w:sz w:val="14"/>
          <w:szCs w:val="18"/>
          <w:lang w:val="en-US"/>
        </w:rPr>
      </w:pP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Lic. Jos</w:t>
      </w:r>
      <w:r w:rsidR="00743F76">
        <w:rPr>
          <w:rFonts w:ascii="Montserrat" w:hAnsi="Montserrat"/>
          <w:spacing w:val="-6"/>
          <w:sz w:val="14"/>
          <w:szCs w:val="18"/>
          <w:lang w:val="en-US"/>
        </w:rPr>
        <w:t xml:space="preserve">é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Jacinto Guzm</w:t>
      </w:r>
      <w:r w:rsidR="00743F76">
        <w:rPr>
          <w:rFonts w:ascii="Montserrat" w:hAnsi="Montserrat"/>
          <w:spacing w:val="-6"/>
          <w:sz w:val="14"/>
          <w:szCs w:val="18"/>
          <w:lang w:val="en-US"/>
        </w:rPr>
        <w:t xml:space="preserve">á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n </w:t>
      </w:r>
      <w:r w:rsidR="00703B74"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Moreno. -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Director General de</w:t>
      </w:r>
      <w:r w:rsidRPr="00145FCE">
        <w:rPr>
          <w:rFonts w:ascii="Montserrat" w:hAnsi="Montserrat"/>
          <w:spacing w:val="-6"/>
          <w:sz w:val="14"/>
          <w:szCs w:val="18"/>
          <w:lang w:val="es-MX"/>
        </w:rPr>
        <w:t xml:space="preserve"> Programación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  <w:proofErr w:type="gramStart"/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y  </w:t>
      </w:r>
      <w:r w:rsidRPr="00145FCE">
        <w:rPr>
          <w:rFonts w:ascii="Montserrat" w:hAnsi="Montserrat"/>
          <w:spacing w:val="-6"/>
          <w:sz w:val="14"/>
          <w:szCs w:val="18"/>
          <w:lang w:val="es-MX"/>
        </w:rPr>
        <w:t xml:space="preserve">Presupuesto</w:t>
      </w:r>
      <w:proofErr w:type="gramEnd"/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.- </w:t>
      </w:r>
      <w:proofErr w:type="spellStart"/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Presente</w:t>
      </w:r>
      <w:proofErr w:type="spellEnd"/>
    </w:p>
    <w:p w:rsidR="00D54307" w:rsidRDefault="00D54307" w:rsidP="00D54307">
      <w:pPr>
        <w:ind w:left="708"/>
        <w:rPr>
          <w:rFonts w:ascii="Montserrat" w:hAnsi="Montserrat"/>
          <w:spacing w:val="-6"/>
          <w:sz w:val="14"/>
          <w:szCs w:val="18"/>
          <w:lang w:val="en-US"/>
        </w:rPr>
      </w:pP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 xml:space="preserve">Lic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. Dayra Vergara </w:t>
      </w:r>
      <w:proofErr w:type="gramStart"/>
      <w:r>
        <w:rPr>
          <w:rFonts w:ascii="Montserrat" w:hAnsi="Montserrat"/>
          <w:spacing w:val="-6"/>
          <w:sz w:val="14"/>
          <w:szCs w:val="18"/>
          <w:lang w:val="en-US"/>
        </w:rPr>
        <w:t xml:space="preserve">Vargas.-</w:t>
      </w:r>
      <w:proofErr w:type="gramEnd"/>
      <w:r>
        <w:rPr>
          <w:rFonts w:ascii="Montserrat" w:hAnsi="Montserrat"/>
          <w:spacing w:val="-6"/>
          <w:sz w:val="14"/>
          <w:szCs w:val="18"/>
          <w:lang w:val="en-US"/>
        </w:rPr>
        <w:t xml:space="preserve">Titular de la Unidad de la 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 xml:space="preserve">Subsecretaria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del 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 xml:space="preserve">Empleo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y 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 xml:space="preserve">Productividad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Laboral.-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 xml:space="preserve">Presente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</w:p>
    <w:p w:rsidR="00F90264" w:rsidRDefault="00F90264" w:rsidP="00F90264">
      <w:pPr>
        <w:rPr>
          <w:rFonts w:ascii="Montserrat" w:hAnsi="Montserrat"/>
          <w:sz w:val="14"/>
          <w:szCs w:val="18"/>
          <w:lang w:val="en-US"/>
        </w:rPr>
      </w:pPr>
    </w:p>
    <w:p w:rsidR="007047DE" w:rsidRPr="00F90264" w:rsidRDefault="00F90264" w:rsidP="00F90264">
      <w:pPr>
        <w:tabs>
          <w:tab w:val="left" w:pos="2775"/>
        </w:tabs>
        <w:rPr>
          <w:rFonts w:ascii="Montserrat" w:hAnsi="Montserrat"/>
          <w:sz w:val="14"/>
          <w:szCs w:val="18"/>
          <w:lang w:val="en-US"/>
        </w:rPr>
      </w:pPr>
      <w:r>
        <w:rPr>
          <w:rFonts w:ascii="Montserrat" w:hAnsi="Montserrat"/>
          <w:sz w:val="14"/>
          <w:szCs w:val="18"/>
          <w:lang w:val="en-US"/>
        </w:rPr>
        <w:tab/>
      </w:r>
    </w:p>
    <w:sectPr w:rsidR="007047DE" w:rsidRPr="00F90264" w:rsidSect="00D83A05">
      <w:headerReference w:type="default" r:id="rId7"/>
      <w:footerReference w:type="default" r:id="rId8"/>
      <w:pgSz w:w="12240" w:h="15840"/>
      <w:pgMar w:top="2275" w:right="1701" w:bottom="1185" w:left="1701" w:header="709" w:footer="1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7E1" w:rsidRDefault="003777E1" w:rsidP="007734C4">
      <w:r>
        <w:separator/>
      </w:r>
    </w:p>
  </w:endnote>
  <w:endnote w:type="continuationSeparator" w:id="0">
    <w:p w:rsidR="003777E1" w:rsidRDefault="003777E1" w:rsidP="0077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ArialNarrow-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4C4" w:rsidRDefault="007047D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3B6308" wp14:editId="35530FF6">
              <wp:simplePos x="0" y="0"/>
              <wp:positionH relativeFrom="column">
                <wp:posOffset>-18415</wp:posOffset>
              </wp:positionH>
              <wp:positionV relativeFrom="paragraph">
                <wp:posOffset>53975</wp:posOffset>
              </wp:positionV>
              <wp:extent cx="5289550" cy="1123315"/>
              <wp:effectExtent l="0" t="0" r="6350" b="635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0" cy="1123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F76" w:rsidRDefault="00743F76" w:rsidP="00743F76">
                          <w:pPr>
                            <w:spacing w:line="260" w:lineRule="exact"/>
                            <w:jc w:val="center"/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</w:pP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Reforma 93, Piso 1</w:t>
                          </w:r>
                          <w:r w:rsidR="009A2AE6"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2</w:t>
                          </w: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, Col. Tabacalera, </w:t>
                          </w:r>
                        </w:p>
                        <w:p w:rsidR="00743F76" w:rsidRDefault="00743F76" w:rsidP="00743F76">
                          <w:pPr>
                            <w:spacing w:line="260" w:lineRule="exact"/>
                            <w:jc w:val="center"/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</w:pP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Alcaldía Cuauhtémoc, C.P. 06030, Ciudad de M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é</w:t>
                          </w: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xico.</w:t>
                          </w:r>
                        </w:p>
                        <w:p w:rsidR="007734C4" w:rsidRPr="00C000FE" w:rsidRDefault="007734C4" w:rsidP="00743F76">
                          <w:pPr>
                            <w:spacing w:line="260" w:lineRule="exact"/>
                            <w:jc w:val="center"/>
                            <w:rPr>
                              <w:rFonts w:cs="ArialNarrow-Bold"/>
                              <w:bCs/>
                              <w:color w:val="808080"/>
                              <w:sz w:val="18"/>
                              <w:szCs w:val="17"/>
                              <w:lang w:eastAsia="es-ES_tradnl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B630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-1.45pt;margin-top:4.25pt;width:416.5pt;height:8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47q7uAIAAMgFAAAOAAAAZHJzL2Uyb0RvYy54bWysVG1vmzAQ/j5p/8Hyd8pLIA2opGpDmCZ1 L1K3H+BgE6yBzWwnpKv233c2SUpbTZq28QH57PNz99w9vqvrQ9eiPVOaS5Hj8CLAiIlKUi62Of76 pfQWGGlDBCWtFCzHD0zj6+XbN1dDn7FINrKlTCEAETob+hw3xvSZ7+uqYR3RF7JnAg5rqTpiwFRb nyoyAHrX+lEQzP1BKtorWTGtYbcYD/HS4dc1q8ynutbMoDbHkJtxf+X+G/v3l1ck2yrSN7w6pkH+ IouOcAFBz1AFMQTtFH8F1fFKSS1rc1HJzpd1zSvmOACbMHjB5r4hPXNcoDi6P5dJ/z/Y6uP+s0Kc Qu8wEqSDFq12hCqJKEOGHYxEoS3S0OsMfO978DaHW3mwFyxh3d/J6ptGQq4aIrbsRik5NIxQSNLd 9CdXRxxtQTbDB0khGtkZ6YAOteosINQEATo06+HcIMgDVbCZRIs0SeCogrMwjGazMLHZ+SQ7Xe+V Nu+Y7JBd5FiBAhw82d9pM7qeXGw0IUvetk4FrXi2AZjjDgSHq/bMpuGa+pgG6XqxXsReHM3XXhwU hXdTrmJvXoaXSTErVqsi/GnjhnHWcEqZsGFOAgvjP2vgUeqjNM4S07Ll1MLZlLTablatQnsCAi/d dyzIxM1/noarF3B5QSmM4uA2Sr1yvrj04jJOvPQyWHhBmN6m8yBO46J8TumOC/bvlNCQ4zSJklFN v+UWuO81N5J13MAIaXmX48XZiWRWg2tBXWsN4e24npTCpv9UCmj3qdFOsVako1zNYXM4vhAAs2re SPoAElYSBAZihPEHi0aqHxgNMEpyrL/viGIYte8FPIPZHNKC2TM11NTYTA0iKoDKscFoXK7MOK92 veLbBiKND0/IG3g6NXeifsoKGFkDxoXjdhxtdh5Nbef1NICXvwAAAP//AwBQSwMEFAAGAAgAAAAh AO7AYb7iAAAADQEAAA8AAABkcnMvZG93bnJldi54bWxMT01PwkAQvZv4HzZj4g22FNBauiXGRj1w EojxuO0ObbE723QXKP/e8aSXl0zem/eRrUfbiTMOvnWkYDaNQCBVzrRUK9jvXicJCB80Gd05QgVX 9LDOb28ynRp3oQ88b0Mt2IR8qhU0IfSplL5q0Go/dT0Scwc3WB34HGppBn1hc9vJOIoepNUtcUKj e3xpsPrenqyCY3l9j/e+2BzDYn7Yhc/Hr+KtVOr+bixWDM8rEAHH8PcBvxu4P+RcrHQnMl50Cibx EysVJEsQTCfzaAaiZF2yXIDMM/l/Rf4DAAD//wMAUEsBAi0AFAAGAAgAAAAhALaDOJL+AAAA4QEA ABMAAAAAAAAAAAAAAAAAAAAAAFtDb250ZW50X1R5cGVzXS54bWxQSwECLQAUAAYACAAAACEAOP0h /9YAAACUAQAACwAAAAAAAAAAAAAAAAAvAQAAX3JlbHMvLnJlbHNQSwECLQAUAAYACAAAACEAF+O6 u7gCAADIBQAADgAAAAAAAAAAAAAAAAAuAgAAZHJzL2Uyb0RvYy54bWxQSwECLQAUAAYACAAAACEA 7sBhvuIAAAANAQAADwAAAAAAAAAAAAAAAAASBQAAZHJzL2Rvd25yZXYueG1sUEsFBgAAAAAEAAQA 8wAAACEGAAAAAA== " filled="f" stroked="f">
              <v:textbox inset="1mm,1mm,1mm,1mm">
                <w:txbxContent>
                  <w:p w:rsidR="00743F76" w:rsidRDefault="00743F76" w:rsidP="00743F76">
                    <w:pPr>
                      <w:spacing w:line="260" w:lineRule="exact"/>
                      <w:jc w:val="center"/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</w:pP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Reforma 93, Piso 1</w:t>
                    </w:r>
                    <w:r w:rsidR="009A2AE6"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2</w:t>
                    </w: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, Col. Tabacalera, </w:t>
                    </w:r>
                  </w:p>
                  <w:p w:rsidR="00743F76" w:rsidRDefault="00743F76" w:rsidP="00743F76">
                    <w:pPr>
                      <w:spacing w:line="260" w:lineRule="exact"/>
                      <w:jc w:val="center"/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</w:pP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Alcaldía Cuauhtémoc, C.P. 06030, Ciudad de M</w:t>
                    </w:r>
                    <w:r>
                      <w:rPr>
                        <w:rFonts w:eastAsia="Calibri" w:cs="Calibri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é</w:t>
                    </w: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xico.</w:t>
                    </w:r>
                  </w:p>
                  <w:p w:rsidR="007734C4" w:rsidRPr="00C000FE" w:rsidRDefault="007734C4" w:rsidP="00743F76">
                    <w:pPr>
                      <w:spacing w:line="260" w:lineRule="exact"/>
                      <w:jc w:val="center"/>
                      <w:rPr>
                        <w:rFonts w:cs="ArialNarrow-Bold"/>
                        <w:bCs/>
                        <w:color w:val="808080"/>
                        <w:sz w:val="18"/>
                        <w:szCs w:val="17"/>
                        <w:lang w:eastAsia="es-ES_tradnl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7E1" w:rsidRDefault="003777E1" w:rsidP="007734C4">
      <w:r>
        <w:separator/>
      </w:r>
    </w:p>
  </w:footnote>
  <w:footnote w:type="continuationSeparator" w:id="0">
    <w:p w:rsidR="003777E1" w:rsidRDefault="003777E1" w:rsidP="0077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4C4" w:rsidRDefault="00D83A05" w:rsidP="00E34EF2">
    <w:pPr>
      <w:pStyle w:val="Encabezado"/>
      <w:tabs>
        <w:tab w:val="clear" w:pos="4419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1F9AF74" wp14:editId="52A7F0AB">
              <wp:simplePos x="0" y="0"/>
              <wp:positionH relativeFrom="column">
                <wp:posOffset>2966720</wp:posOffset>
              </wp:positionH>
              <wp:positionV relativeFrom="paragraph">
                <wp:posOffset>238125</wp:posOffset>
              </wp:positionV>
              <wp:extent cx="2855595" cy="346075"/>
              <wp:effectExtent l="0" t="0" r="0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5595" cy="346075"/>
                      </a:xfrm>
                      <a:prstGeom prst="rect">
                        <a:avLst/>
                      </a:prstGeom>
                      <a:gradFill>
                        <a:gsLst>
                          <a:gs pos="31000">
                            <a:srgbClr val="C5B594"/>
                          </a:gs>
                          <a:gs pos="0">
                            <a:schemeClr val="bg1"/>
                          </a:gs>
                          <a:gs pos="100000">
                            <a:srgbClr val="9D814A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A1DC3" id="Rectángulo 2" o:spid="_x0000_s1026" style="position:absolute;margin-left:233.6pt;margin-top:18.75pt;width:224.85pt;height:2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jB9T1AIAACwGAAAOAAAAZHJzL2Uyb0RvYy54bWysVM1u2zAMvg/YOwi6r7bTuE2COkWWosOA oi3aDj0rsuwYkEVNUv72NnuWvdgoyXazLqdhF1sSyY/6PpG8ut63kmyFsQ2ogmZnKSVCcSgbVRf0 28vtpwkl1jFVMglKFPQgLL2ef/xwtdMzMYI1yFIYgiDKzna6oGvn9CxJLF+Lltkz0EKhsQLTModb UyelYTtEb2UyStOLZAem1Aa4sBZPb6KRzgN+VQnuHqrKCkdkQfFuLnxN+K78N5lfsVltmF43vLsG +4dbtKxRmHSAumGOkY1p/oJqG27AQuXOOLQJVFXDReCAbLL0HZvnNdMicEFxrB5ksv8Plt9vHw1p yoKOKFGsxSd6QtF+/VT1RgIZeYF22s7Q71k/mm5ncenZ7ivT+j/yIPsg6mEQVewd4Xg4muR5Ps0p 4Wg7H1+kl7kHTd6itbHui4CW+EVBDeYPWrLtnXXRtXfpJC5vGynD2qJLXBANqMt5lqZpiLamXi2l IVuGT7/MP+fTcZe3tscRnbcvODH4r+rspLNHP4U/vZlk48VRCNKr+7vJRhHm+wEL0HImBaodKs87 GTaQkcrfS4EnF2n7k8TLHwUPK3eQwvtJ9SQqfDkvcST8JwXGuVAui6Y1K0VUIg8EInzoMk86PEcA 9MgV5h+wO4DT2BGm8/ehIrTcEHxS2/5iMXiICJlBuSG4bRSYU8wksuoyR/9epCiNV2kF5QHr2kBs eKv5bYPFdcese2QGOxyfAqeWe8BPJWFXUOhWlKzB/Dh17v2x8dBKyQ4nRkHt9w0zghL5VWHpTbPx 2I+YsBnnlyPcmGPL6tiiNu0SsDIzrAnNw9L7O9kvKwPtKw63hc+KJqY45i4od6bfLF2cZDgeuVgs ghuOFc3cnXrW3IN7VX3zvOxfmdFdhznszXvopwubvWu06OsjFSw2DqomdOGbrp3eOJJC4XTj08+8 433wehvy898AAAD//wMAUEsDBBQABgAIAAAAIQCnQs6S3QAAAAkBAAAPAAAAZHJzL2Rvd25yZXYu eG1sTI/BTsMwDIbvSLxDZCRuLFmBtStNJ4QGJy6UwjlrTFvROFWTbuXtMSd2s+Vfn7+/2C1uEEec Qu9Jw3qlQCA13vbUaqjfn28yECEasmbwhBp+MMCuvLwoTG79id7wWMVWMIRCbjR0MY65lKHp0Jmw 8iMS37785EzkdWqlncyJ4W6QiVIb6UxP/KEzIz512HxXs9NwWze1/cjaff+6Vy9L9VnPaaa0vr5a Hh9ARFzifxj+9FkdSnY6+JlsEIOGu02acJRh6T0IDmzXmy2IAw+JAlkW8rxB+QsAAP//AwBQSwEC LQAUAAYACAAAACEAtoM4kv4AAADhAQAAEwAAAAAAAAAAAAAAAAAAAAAAW0NvbnRlbnRfVHlwZXNd LnhtbFBLAQItABQABgAIAAAAIQA4/SH/1gAAAJQBAAALAAAAAAAAAAAAAAAAAC8BAABfcmVscy8u cmVsc1BLAQItABQABgAIAAAAIQDqjB9T1AIAACwGAAAOAAAAAAAAAAAAAAAAAC4CAABkcnMvZTJv RG9jLnhtbFBLAQItABQABgAIAAAAIQCnQs6S3QAAAAkBAAAPAAAAAAAAAAAAAAAAAC4FAABkcnMv ZG93bnJldi54bWxQSwUGAAAAAAQABADzAAAAOAYAAAAA " fillcolor="white [3212]" stroked="f" strokeweight="1pt">
              <v:fill color2="#9d814a" angle="90" colors="0 white;20316f #c5b594;1 #9d814a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A82EAF" wp14:editId="6331754F">
              <wp:simplePos x="0" y="0"/>
              <wp:positionH relativeFrom="column">
                <wp:posOffset>3656965</wp:posOffset>
              </wp:positionH>
              <wp:positionV relativeFrom="paragraph">
                <wp:posOffset>237987</wp:posOffset>
              </wp:positionV>
              <wp:extent cx="2514600" cy="571500"/>
              <wp:effectExtent l="0" t="0" r="0" b="1270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3A05" w:rsidRPr="00D83A05" w:rsidRDefault="00D83A05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82EA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87.95pt;margin-top:18.75pt;width:198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cdzRewIAAGAFAAAOAAAAZHJzL2Uyb0RvYy54bWysVMFu2zAMvQ/YPwi6r07SpN2COkWWosOA oi2WDj0rstQYk0RNYmJnX19KdtKs26XDLjZFPlLkI6mLy9YatlUh1uBKPjwZcKachKp2TyX//nD9 4SNnEYWrhAGnSr5TkV/O3r+7aPxUjWANplKBURAXp40v+RrRT4siyrWyIp6AV46MGoIVSMfwVFRB NBTdmmI0GJwVDYTKB5AqRtJedUY+y/G1VhLvtI4KmSk55Yb5G/J3lb7F7EJMn4Lw61r2aYh/yMKK 2tGlh1BXAgXbhPqPULaWASJoPJFgC9C6lirXQNUMB6+qWa6FV7kWIif6A03x/4WVt9v7wOqq5Kec OWGpRYuNqAKwSjFULQI7TSQ1Pk4Ju/SExvYztNTsvT6SMtXe6mDTn6piZCe6dweKKRKTpBxNhuOz AZkk2SbnwwnJFL548fYh4hcFliWh5IFamJkV25uIHXQPSZc5uK6NyW007jcFxew0Ks9B750K6RLO Eu6MSl7GfVOaeMh5J0WeQLUwgW0FzY6QUjnMJee4hE4oTXe/xbHHJ9cuq7c4HzzyzeDw4GxrByGz 9Crt6sc+Zd3hieqjupOI7artG7yCakf9DdCtSfTyuqYm3IiI9yLQXlDfaNfxjj7aQFNy6CXO1hB+ /U2f8DSuZOWsoT0refy5EUFxZr46GuRPw/E4LWY+jCfnIzqEY8vq2OI2dgHUjiG9Kl5mMeHR7EUd wD7SkzBPt5JJOEl3lxz34gK77acnRar5PINoFb3AG7f0MoVO9KYRe2gfRfD9HKZduIX9Rorpq3Hs sMnTwXyDoOs8q4ngjtWeeFrjPO39k5PeieNzRr08jLNnAAAA//8DAFBLAwQUAAYACAAAACEAqmx1 I+EAAAAPAQAADwAAAGRycy9kb3ducmV2LnhtbExPTU/DMAy9I+0/RJ7EjSUblNKu6YSYuIIYH9Ju WeO11RqnarK1/HvMCS6W/Pz8PorN5DpxwSG0njQsFwoEUuVtS7WGj/fnmwcQIRqypvOEGr4xwKac XRUmt36kN7zsYi1YhEJuNDQx9rmUoWrQmbDwPRLfjn5wJvI61NIOZmRx18mVUvfSmZbYoTE9PjVY nXZnp+Hz5bj/ulOv9dYl/egnJcllUuvr+bRd83hcg4g4xb8P+O3A+aHkYAd/JhtEpyFJk4ypGm7T BAQTsnTJwIGZK0ZkWcj/PcofAAAA//8DAFBLAQItABQABgAIAAAAIQC2gziS/gAAAOEBAAATAAAA AAAAAAAAAAAAAAAAAABbQ29udGVudF9UeXBlc10ueG1sUEsBAi0AFAAGAAgAAAAhADj9If/WAAAA lAEAAAsAAAAAAAAAAAAAAAAALwEAAF9yZWxzLy5yZWxzUEsBAi0AFAAGAAgAAAAhAB5x3NF7AgAA YAUAAA4AAAAAAAAAAAAAAAAALgIAAGRycy9lMm9Eb2MueG1sUEsBAi0AFAAGAAgAAAAhAKpsdSPh AAAADwEAAA8AAAAAAAAAAAAAAAAA1QQAAGRycy9kb3ducmV2LnhtbFBLBQYAAAAABAAEAPMAAADj BQAAAAA= " filled="f" stroked="f">
              <v:textbox>
                <w:txbxContent>
                  <w:p w:rsidR="00D83A05" w:rsidRPr="00D83A05" w:rsidRDefault="00D83A05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B5749"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3704F08B" wp14:editId="457F5A97">
          <wp:simplePos x="0" y="0"/>
          <wp:positionH relativeFrom="column">
            <wp:posOffset>-1143509</wp:posOffset>
          </wp:positionH>
          <wp:positionV relativeFrom="paragraph">
            <wp:posOffset>-449580</wp:posOffset>
          </wp:positionV>
          <wp:extent cx="7789090" cy="10080000"/>
          <wp:effectExtent l="0" t="0" r="8890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ja_boletin-conjuntop STPS-SECTUR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090" cy="10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4EF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8E"/>
    <w:rsid w:val="00004379"/>
    <w:rsid w:val="00015ED1"/>
    <w:rsid w:val="00040333"/>
    <w:rsid w:val="000426A2"/>
    <w:rsid w:val="00053B55"/>
    <w:rsid w:val="00087A6E"/>
    <w:rsid w:val="000B00A8"/>
    <w:rsid w:val="000B5749"/>
    <w:rsid w:val="000C15BE"/>
    <w:rsid w:val="000D4E33"/>
    <w:rsid w:val="000E5141"/>
    <w:rsid w:val="0010408C"/>
    <w:rsid w:val="001279D0"/>
    <w:rsid w:val="00137F21"/>
    <w:rsid w:val="00145FCE"/>
    <w:rsid w:val="001B67BB"/>
    <w:rsid w:val="001C4DC7"/>
    <w:rsid w:val="001F4F44"/>
    <w:rsid w:val="002007DB"/>
    <w:rsid w:val="00231996"/>
    <w:rsid w:val="002455D7"/>
    <w:rsid w:val="00265212"/>
    <w:rsid w:val="0027609C"/>
    <w:rsid w:val="00291118"/>
    <w:rsid w:val="002C016D"/>
    <w:rsid w:val="00340DB0"/>
    <w:rsid w:val="00363A96"/>
    <w:rsid w:val="003777E1"/>
    <w:rsid w:val="00392D31"/>
    <w:rsid w:val="00393B11"/>
    <w:rsid w:val="003A40A2"/>
    <w:rsid w:val="003A52C7"/>
    <w:rsid w:val="003F64F0"/>
    <w:rsid w:val="00417E79"/>
    <w:rsid w:val="00476885"/>
    <w:rsid w:val="00484877"/>
    <w:rsid w:val="004C0BD7"/>
    <w:rsid w:val="004C2A15"/>
    <w:rsid w:val="0053115A"/>
    <w:rsid w:val="0054519F"/>
    <w:rsid w:val="005C4DC4"/>
    <w:rsid w:val="005D0927"/>
    <w:rsid w:val="00605157"/>
    <w:rsid w:val="00665F29"/>
    <w:rsid w:val="00671783"/>
    <w:rsid w:val="006A4CB6"/>
    <w:rsid w:val="006B1C47"/>
    <w:rsid w:val="006E0D0D"/>
    <w:rsid w:val="006E481D"/>
    <w:rsid w:val="006E4B75"/>
    <w:rsid w:val="00703B74"/>
    <w:rsid w:val="007047DE"/>
    <w:rsid w:val="00710AB1"/>
    <w:rsid w:val="00723AE0"/>
    <w:rsid w:val="00743F76"/>
    <w:rsid w:val="007734C4"/>
    <w:rsid w:val="007C34ED"/>
    <w:rsid w:val="007D3D07"/>
    <w:rsid w:val="007E02F1"/>
    <w:rsid w:val="008124AB"/>
    <w:rsid w:val="008156EF"/>
    <w:rsid w:val="00833773"/>
    <w:rsid w:val="0088010A"/>
    <w:rsid w:val="008C7774"/>
    <w:rsid w:val="00900A17"/>
    <w:rsid w:val="00950E7A"/>
    <w:rsid w:val="009746BC"/>
    <w:rsid w:val="009A2AE6"/>
    <w:rsid w:val="009B57AE"/>
    <w:rsid w:val="009E4CB4"/>
    <w:rsid w:val="009F6D1A"/>
    <w:rsid w:val="00A243A6"/>
    <w:rsid w:val="00A827E6"/>
    <w:rsid w:val="00A9689B"/>
    <w:rsid w:val="00A969D1"/>
    <w:rsid w:val="00B32DC6"/>
    <w:rsid w:val="00B5012D"/>
    <w:rsid w:val="00B7378E"/>
    <w:rsid w:val="00BA767C"/>
    <w:rsid w:val="00C33C42"/>
    <w:rsid w:val="00C53BFF"/>
    <w:rsid w:val="00CB4350"/>
    <w:rsid w:val="00CD3ED1"/>
    <w:rsid w:val="00D35D94"/>
    <w:rsid w:val="00D468AB"/>
    <w:rsid w:val="00D54307"/>
    <w:rsid w:val="00D83A05"/>
    <w:rsid w:val="00D86786"/>
    <w:rsid w:val="00D9478C"/>
    <w:rsid w:val="00D97A22"/>
    <w:rsid w:val="00DC3E8A"/>
    <w:rsid w:val="00E330CB"/>
    <w:rsid w:val="00E34EF2"/>
    <w:rsid w:val="00E44E8D"/>
    <w:rsid w:val="00E604B5"/>
    <w:rsid w:val="00E93C13"/>
    <w:rsid w:val="00EC7586"/>
    <w:rsid w:val="00F4205B"/>
    <w:rsid w:val="00F90264"/>
    <w:rsid w:val="00FD4883"/>
    <w:rsid w:val="00FF6457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E778"/>
  <w15:chartTrackingRefBased/>
  <w15:docId w15:val="{38676DAD-6DCC-4DB9-BB34-62E90297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78E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4C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34C4"/>
  </w:style>
  <w:style w:type="paragraph" w:styleId="Piedepgina">
    <w:name w:val="footer"/>
    <w:basedOn w:val="Normal"/>
    <w:link w:val="PiedepginaCar"/>
    <w:uiPriority w:val="99"/>
    <w:unhideWhenUsed/>
    <w:rsid w:val="007734C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34C4"/>
  </w:style>
  <w:style w:type="paragraph" w:styleId="Textodeglobo">
    <w:name w:val="Balloon Text"/>
    <w:basedOn w:val="Normal"/>
    <w:link w:val="TextodegloboCar"/>
    <w:uiPriority w:val="99"/>
    <w:semiHidden/>
    <w:unhideWhenUsed/>
    <w:rsid w:val="009F6D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D1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Users\irene.delangel\Desktop\Imagenes_Institucionales_2018\Izquier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A990E39-D0F0-9A44-985D-248549A7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D:\Users\irene.delangel\Desktop\Imagenes_Institucionales_2018\Izquierda.dotx</Template>
  <TotalTime>23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del Angel Mateos</dc:creator>
  <cp:keywords/>
  <dc:description/>
  <cp:lastModifiedBy>Microsoft Office User</cp:lastModifiedBy>
  <cp:revision>18</cp:revision>
  <cp:lastPrinted>2019-03-14T02:28:00Z</cp:lastPrinted>
  <dcterms:created xsi:type="dcterms:W3CDTF">2019-03-11T18:14:00Z</dcterms:created>
  <dcterms:modified xsi:type="dcterms:W3CDTF">2019-07-04T21:42:00Z</dcterms:modified>
</cp:coreProperties>
</file>